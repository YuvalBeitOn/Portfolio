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5C0E29" w14:paraId="6DA15B19" w14:textId="77777777" w:rsidTr="00663A99">
        <w:trPr>
          <w:trHeight w:val="1724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4D6FA6" w14:textId="42AA6DAC" w:rsidR="005C0E29" w:rsidRPr="00EA2CE9" w:rsidRDefault="005C0E29">
            <w:pPr>
              <w:pStyle w:val="Title"/>
              <w:rPr>
                <w:rFonts w:asciiTheme="minorHAnsi" w:hAnsiTheme="minorHAnsi" w:cstheme="minorHAnsi"/>
                <w:sz w:val="80"/>
                <w:szCs w:val="80"/>
              </w:rPr>
            </w:pPr>
            <w:r w:rsidRPr="00EA2CE9">
              <w:rPr>
                <w:rFonts w:asciiTheme="minorHAnsi" w:hAnsiTheme="minorHAnsi" w:cstheme="minorHAnsi"/>
                <w:sz w:val="80"/>
                <w:szCs w:val="80"/>
              </w:rPr>
              <w:t xml:space="preserve">Yuval </w:t>
            </w:r>
            <w:r w:rsidRPr="00EA2CE9">
              <w:rPr>
                <w:rStyle w:val="IntenseEmphasis"/>
                <w:rFonts w:asciiTheme="minorHAnsi" w:hAnsiTheme="minorHAnsi" w:cstheme="minorHAnsi"/>
                <w:sz w:val="80"/>
                <w:szCs w:val="80"/>
              </w:rPr>
              <w:t>Beit-On</w:t>
            </w:r>
          </w:p>
          <w:p w14:paraId="6DC0FEAE" w14:textId="77777777" w:rsidR="005C0E29" w:rsidRDefault="005C0E29">
            <w:pPr>
              <w:pStyle w:val="ContactInfo"/>
            </w:pPr>
            <w:r>
              <w:t xml:space="preserve">Hibat-Zion, Emek-Hefer </w:t>
            </w:r>
            <w:sdt>
              <w:sdtPr>
                <w:alias w:val="Divider dot:"/>
                <w:tag w:val="Divider dot:"/>
                <w:id w:val="-1459182552"/>
                <w:placeholder>
                  <w:docPart w:val="1AFBC73F234A4F2AA5BC340D6CD237A2"/>
                </w:placeholder>
                <w:temporary/>
                <w:showingPlcHdr/>
              </w:sdtPr>
              <w:sdtContent>
                <w:r>
                  <w:t>·</w:t>
                </w:r>
              </w:sdtContent>
            </w:sdt>
            <w:r>
              <w:t xml:space="preserve"> 050-888-0050</w:t>
            </w:r>
          </w:p>
          <w:p w14:paraId="1FF74F13" w14:textId="15C7FEAB" w:rsidR="005C0E29" w:rsidRDefault="005C0E29">
            <w:pPr>
              <w:pStyle w:val="ContactInfoEmphasis"/>
              <w:rPr>
                <w:lang w:bidi="he-IL"/>
              </w:rPr>
            </w:pPr>
            <w:r w:rsidRPr="00EA2CE9">
              <w:rPr>
                <w:color w:val="0070C0"/>
              </w:rPr>
              <w:t xml:space="preserve">yuvalbeiton@gmail.com </w:t>
            </w:r>
            <w:sdt>
              <w:sdtPr>
                <w:alias w:val="Divider dot:"/>
                <w:tag w:val="Divider dot:"/>
                <w:id w:val="2000459528"/>
                <w:placeholder>
                  <w:docPart w:val="D0EBCABDB688489A862BB99232CE5CA0"/>
                </w:placeholder>
                <w:temporary/>
                <w:showingPlcHdr/>
              </w:sdtPr>
              <w:sdtContent>
                <w:r w:rsidRPr="00EA2CE9">
                  <w:rPr>
                    <w:color w:val="0070C0"/>
                  </w:rPr>
                  <w:t>·</w:t>
                </w:r>
              </w:sdtContent>
            </w:sdt>
            <w:r>
              <w:t xml:space="preserve"> </w:t>
            </w:r>
            <w:hyperlink r:id="rId7" w:history="1">
              <w:r w:rsidR="00B43DB6" w:rsidRPr="00263EEB">
                <w:rPr>
                  <w:rStyle w:val="Hyperlink"/>
                </w:rPr>
                <w:t>https://linkedin.com/in/yuvalbeiton</w:t>
              </w:r>
            </w:hyperlink>
            <w: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B6B6F369CDF42D4AC93FAC04F3E2AEA"/>
                </w:placeholder>
                <w:temporary/>
                <w:showingPlcHdr/>
              </w:sdtPr>
              <w:sdtContent>
                <w:r w:rsidRPr="00EA2CE9">
                  <w:rPr>
                    <w:color w:val="0070C0"/>
                  </w:rPr>
                  <w:t>·</w:t>
                </w:r>
              </w:sdtContent>
            </w:sdt>
            <w:r>
              <w:t xml:space="preserve"> </w:t>
            </w:r>
            <w:hyperlink r:id="rId8" w:history="1">
              <w:r>
                <w:rPr>
                  <w:rStyle w:val="Hyperlink"/>
                  <w:rFonts w:cstheme="minorHAnsi"/>
                </w:rPr>
                <w:t>https://github.com/YuvalBeitOn</w:t>
              </w:r>
            </w:hyperlink>
          </w:p>
        </w:tc>
      </w:tr>
      <w:tr w:rsidR="005C0E29" w14:paraId="01162B86" w14:textId="77777777" w:rsidTr="005C0E29">
        <w:tc>
          <w:tcPr>
            <w:tcW w:w="9360" w:type="dxa"/>
            <w:tcMar>
              <w:top w:w="432" w:type="dxa"/>
              <w:left w:w="0" w:type="dxa"/>
              <w:bottom w:w="115" w:type="dxa"/>
              <w:right w:w="0" w:type="dxa"/>
            </w:tcMar>
            <w:hideMark/>
          </w:tcPr>
          <w:p w14:paraId="6230CE0F" w14:textId="6571823F" w:rsidR="005C0E29" w:rsidRDefault="005C0E29">
            <w:pPr>
              <w:rPr>
                <w:rtl/>
              </w:rPr>
            </w:pPr>
            <w:r>
              <w:t>Full-Stack / Front-End developer, experienced with building single-page applications using advanced web technologies such as Node.js, React.js, Angular,</w:t>
            </w:r>
            <w:r w:rsidR="008165CF">
              <w:t xml:space="preserve"> Redux, Vue.js, </w:t>
            </w:r>
            <w:r w:rsidR="00D94088">
              <w:t>VueX, etc.</w:t>
            </w:r>
          </w:p>
          <w:p w14:paraId="08BCD311" w14:textId="68650B1E" w:rsidR="00D94088" w:rsidRDefault="005C0E29" w:rsidP="00D94088">
            <w:pPr>
              <w:rPr>
                <w:rStyle w:val="Hyperlink"/>
                <w:rtl/>
              </w:rPr>
            </w:pPr>
            <w:r>
              <w:t>Graduate of the Coding Academy - 640 hours of an intensive coding bootcamp that qualifies Full-Stack developers.</w:t>
            </w:r>
            <w:r>
              <w:br/>
              <w:t>My final project - written with Vue.js, Node.js and Mongo Atlas - a team project management app, based on the Monday ap</w:t>
            </w:r>
            <w:r w:rsidR="00D94088">
              <w:t>p:</w:t>
            </w:r>
            <w:r>
              <w:rPr>
                <w:rtl/>
                <w:lang w:bidi="he-IL"/>
              </w:rPr>
              <w:t xml:space="preserve"> </w:t>
            </w:r>
            <w:hyperlink r:id="rId9" w:anchor="/" w:tgtFrame="_blank" w:history="1">
              <w:r>
                <w:rPr>
                  <w:rStyle w:val="Hyperlink"/>
                </w:rPr>
                <w:t>https://wearetasku.herokuapp.com/#/</w:t>
              </w:r>
            </w:hyperlink>
            <w:r w:rsidR="005A10FF">
              <w:rPr>
                <w:rStyle w:val="Hyperlink"/>
              </w:rPr>
              <w:t>.</w:t>
            </w:r>
            <w:r w:rsidR="00D94088">
              <w:rPr>
                <w:rStyle w:val="Hyperlink"/>
              </w:rPr>
              <w:t xml:space="preserve"> </w:t>
            </w:r>
            <w:r w:rsidR="00D94088">
              <w:rPr>
                <w:rStyle w:val="Hyperlink"/>
              </w:rPr>
              <w:br/>
            </w:r>
            <w:r w:rsidR="00D94088">
              <w:t xml:space="preserve">Have a look also on my portfolio to see more projects: </w:t>
            </w:r>
            <w:r w:rsidR="00D94088" w:rsidRPr="00D94088">
              <w:rPr>
                <w:color w:val="4B6A88" w:themeColor="accent6"/>
                <w:u w:val="single"/>
              </w:rPr>
              <w:t>https://yuvalbeiton.github.io/Portfolio/#/</w:t>
            </w:r>
            <w:r w:rsidR="00D94088">
              <w:rPr>
                <w:color w:val="4B6A88" w:themeColor="accent6"/>
                <w:u w:val="single"/>
              </w:rPr>
              <w:t>.</w:t>
            </w:r>
          </w:p>
          <w:p w14:paraId="055DF895" w14:textId="19BFA4FD" w:rsidR="005A10FF" w:rsidRDefault="005A10FF">
            <w:pPr>
              <w:rPr>
                <w:rFonts w:hint="cs"/>
                <w:rtl/>
                <w:lang w:bidi="he-IL"/>
              </w:rPr>
            </w:pPr>
          </w:p>
        </w:tc>
      </w:tr>
    </w:tbl>
    <w:p w14:paraId="4A905A6B" w14:textId="77777777" w:rsidR="005C0E29" w:rsidRDefault="005A10FF" w:rsidP="005C0E29">
      <w:pPr>
        <w:pStyle w:val="Heading1"/>
      </w:pPr>
      <w:sdt>
        <w:sdtPr>
          <w:alias w:val="Experience:"/>
          <w:tag w:val="Experience:"/>
          <w:id w:val="-1983300934"/>
          <w:placeholder>
            <w:docPart w:val="295EC301361846CBA67CF0679A33A207"/>
          </w:placeholder>
          <w:temporary/>
          <w:showingPlcHdr/>
        </w:sdtPr>
        <w:sdtContent>
          <w:r w:rsidR="005C0E29" w:rsidRPr="00EA2CE9">
            <w:rPr>
              <w:rFonts w:asciiTheme="minorHAnsi" w:hAnsiTheme="minorHAnsi" w:cstheme="minorHAnsi"/>
              <w:sz w:val="32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5C0E29" w14:paraId="53FFE2E6" w14:textId="77777777" w:rsidTr="005C0E29">
        <w:tc>
          <w:tcPr>
            <w:tcW w:w="9290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1EE99131" w14:textId="77777777" w:rsidR="005C0E29" w:rsidRDefault="005C0E29">
            <w:pPr>
              <w:pStyle w:val="Heading3"/>
              <w:outlineLvl w:val="2"/>
            </w:pPr>
            <w:r>
              <w:t>2019 - 2020</w:t>
            </w:r>
          </w:p>
          <w:p w14:paraId="0173CD56" w14:textId="77777777" w:rsidR="005C0E29" w:rsidRPr="00EA2CE9" w:rsidRDefault="005C0E29">
            <w:pPr>
              <w:pStyle w:val="Heading2"/>
              <w:outlineLvl w:val="1"/>
            </w:pPr>
            <w:r w:rsidRPr="00EA2CE9">
              <w:rPr>
                <w:color w:val="0070C0"/>
              </w:rPr>
              <w:t xml:space="preserve">Security Officer, </w:t>
            </w:r>
            <w:r w:rsidRPr="00EA2CE9">
              <w:rPr>
                <w:b w:val="0"/>
                <w:smallCaps/>
                <w:color w:val="auto"/>
              </w:rPr>
              <w:t>Israel Airports Authority</w:t>
            </w:r>
          </w:p>
          <w:p w14:paraId="52990920" w14:textId="77777777" w:rsidR="005C0E29" w:rsidRDefault="005C0E29">
            <w:r>
              <w:t>The job demands staying concentrated and sharp for long periods of time, attention to details and personal responsibility. Most of the interviews were conducted in English.</w:t>
            </w:r>
          </w:p>
        </w:tc>
      </w:tr>
    </w:tbl>
    <w:sdt>
      <w:sdtPr>
        <w:alias w:val="Education:"/>
        <w:tag w:val="Education:"/>
        <w:id w:val="-1908763273"/>
        <w:placeholder>
          <w:docPart w:val="F5078B10655D44E6895E55000F342FDC"/>
        </w:placeholder>
        <w:temporary/>
        <w:showingPlcHdr/>
      </w:sdtPr>
      <w:sdtContent>
        <w:p w14:paraId="1AB0616E" w14:textId="77777777" w:rsidR="005C0E29" w:rsidRDefault="005C0E29" w:rsidP="005C0E29">
          <w:pPr>
            <w:pStyle w:val="Heading1"/>
          </w:pPr>
          <w:r w:rsidRPr="00EA2CE9">
            <w:rPr>
              <w:rFonts w:asciiTheme="minorHAnsi" w:hAnsiTheme="minorHAnsi" w:cstheme="minorHAnsi"/>
              <w:sz w:val="32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5C0E29" w14:paraId="0B21BB15" w14:textId="77777777" w:rsidTr="005C0E29">
        <w:tc>
          <w:tcPr>
            <w:tcW w:w="9355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7B96848F" w14:textId="77777777" w:rsidR="005C0E29" w:rsidRDefault="005C0E29">
            <w:pPr>
              <w:pStyle w:val="Heading3"/>
              <w:outlineLvl w:val="2"/>
              <w:rPr>
                <w:lang w:bidi="he-IL"/>
              </w:rPr>
            </w:pPr>
            <w:r>
              <w:t>2020</w:t>
            </w:r>
          </w:p>
          <w:p w14:paraId="58686CB7" w14:textId="77777777" w:rsidR="005C0E29" w:rsidRDefault="005C0E29">
            <w:pPr>
              <w:pStyle w:val="Heading2"/>
              <w:outlineLvl w:val="1"/>
            </w:pPr>
            <w:r w:rsidRPr="00EA2CE9">
              <w:rPr>
                <w:color w:val="0070C0"/>
              </w:rPr>
              <w:t xml:space="preserve">Full-Stack Web Coding Bootcamp, </w:t>
            </w:r>
            <w:r>
              <w:rPr>
                <w:rStyle w:val="SubtleReference"/>
                <w:color w:val="auto"/>
              </w:rPr>
              <w:t>Coding Academy</w:t>
            </w:r>
          </w:p>
          <w:p w14:paraId="391F919B" w14:textId="6931568D" w:rsidR="005C0E29" w:rsidRDefault="005C0E29">
            <w:pPr>
              <w:rPr>
                <w:lang w:bidi="he-IL"/>
              </w:rPr>
            </w:pPr>
            <w:r>
              <w:t xml:space="preserve">An intensive </w:t>
            </w:r>
            <w:r w:rsidR="00103F73">
              <w:t>w</w:t>
            </w:r>
            <w:r w:rsidR="00103F73" w:rsidRPr="00103F73">
              <w:rPr>
                <w:lang w:bidi="he-IL"/>
              </w:rPr>
              <w:t>eb development</w:t>
            </w:r>
            <w:r>
              <w:t xml:space="preserve"> course including 640 lesson hours and 800 practice hour</w:t>
            </w:r>
            <w:r w:rsidR="00103F73">
              <w:t>s</w:t>
            </w:r>
            <w:r w:rsidR="00103F73">
              <w:rPr>
                <w:lang w:bidi="he-IL"/>
              </w:rPr>
              <w:t>.</w:t>
            </w:r>
          </w:p>
        </w:tc>
      </w:tr>
      <w:tr w:rsidR="005C0E29" w14:paraId="7A7523E7" w14:textId="77777777" w:rsidTr="005C0E29">
        <w:tc>
          <w:tcPr>
            <w:tcW w:w="9355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tcMar>
              <w:top w:w="216" w:type="dxa"/>
              <w:left w:w="576" w:type="dxa"/>
              <w:bottom w:w="0" w:type="dxa"/>
              <w:right w:w="0" w:type="dxa"/>
            </w:tcMar>
            <w:hideMark/>
          </w:tcPr>
          <w:p w14:paraId="2812CAF4" w14:textId="77777777" w:rsidR="005C0E29" w:rsidRDefault="005C0E29">
            <w:pPr>
              <w:pStyle w:val="Heading3"/>
              <w:outlineLvl w:val="2"/>
              <w:rPr>
                <w:rtl/>
                <w:lang w:bidi="he-IL"/>
              </w:rPr>
            </w:pPr>
            <w:r>
              <w:t>2013-2015</w:t>
            </w:r>
          </w:p>
          <w:p w14:paraId="7400C090" w14:textId="77777777" w:rsidR="005C0E29" w:rsidRDefault="005C0E29">
            <w:pPr>
              <w:pStyle w:val="Heading2"/>
              <w:outlineLvl w:val="1"/>
              <w:rPr>
                <w:rtl/>
                <w:lang w:bidi="he-IL"/>
              </w:rPr>
            </w:pPr>
            <w:r w:rsidRPr="00EA2CE9">
              <w:rPr>
                <w:color w:val="0070C0"/>
              </w:rPr>
              <w:t xml:space="preserve">Graduate with Honors, </w:t>
            </w:r>
            <w:r>
              <w:rPr>
                <w:rStyle w:val="SubtleReference"/>
                <w:color w:val="auto"/>
              </w:rPr>
              <w:t>Ma’ayan Shachar High School</w:t>
            </w:r>
          </w:p>
          <w:p w14:paraId="5BE850EB" w14:textId="77777777" w:rsidR="005C0E29" w:rsidRDefault="005C0E29">
            <w:r>
              <w:t>Computer Science major, GPA: 115.</w:t>
            </w:r>
          </w:p>
        </w:tc>
      </w:tr>
    </w:tbl>
    <w:p w14:paraId="7AEF61A1" w14:textId="77777777" w:rsidR="005C0E29" w:rsidRPr="00EA2CE9" w:rsidRDefault="005C0E29" w:rsidP="005C0E29">
      <w:pPr>
        <w:pStyle w:val="Heading1"/>
        <w:rPr>
          <w:rFonts w:asciiTheme="minorHAnsi" w:hAnsiTheme="minorHAnsi" w:cstheme="minorHAnsi"/>
          <w:sz w:val="32"/>
        </w:rPr>
      </w:pPr>
      <w:r w:rsidRPr="00EA2CE9">
        <w:rPr>
          <w:rFonts w:asciiTheme="minorHAnsi" w:hAnsiTheme="minorHAnsi" w:cstheme="minorHAnsi"/>
          <w:sz w:val="32"/>
        </w:rPr>
        <w:t xml:space="preserve">Tech </w:t>
      </w:r>
      <w:sdt>
        <w:sdtPr>
          <w:rPr>
            <w:rFonts w:asciiTheme="minorHAnsi" w:hAnsiTheme="minorHAnsi" w:cstheme="minorHAnsi"/>
            <w:sz w:val="32"/>
          </w:rPr>
          <w:alias w:val="Skills:"/>
          <w:tag w:val="Skills:"/>
          <w:id w:val="-1392877668"/>
          <w:placeholder>
            <w:docPart w:val="39B6D1927201487A8D38E79B11B60279"/>
          </w:placeholder>
          <w:temporary/>
          <w:showingPlcHdr/>
        </w:sdtPr>
        <w:sdtContent>
          <w:r w:rsidRPr="00EA2CE9">
            <w:rPr>
              <w:rFonts w:asciiTheme="minorHAnsi" w:hAnsiTheme="minorHAnsi" w:cstheme="minorHAnsi"/>
              <w:sz w:val="32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5C0E29" w14:paraId="716D3F3F" w14:textId="77777777" w:rsidTr="00C72881">
        <w:tc>
          <w:tcPr>
            <w:tcW w:w="5400" w:type="dxa"/>
            <w:hideMark/>
          </w:tcPr>
          <w:p w14:paraId="4C81627C" w14:textId="77777777" w:rsidR="005C0E29" w:rsidRDefault="005C0E29">
            <w:pPr>
              <w:pStyle w:val="ListBullet"/>
            </w:pPr>
            <w:r>
              <w:t>MVC Frameworks, Single Page Applications using Vue.js, React and Angular.</w:t>
            </w:r>
          </w:p>
          <w:p w14:paraId="1AAC18C6" w14:textId="77777777" w:rsidR="005C0E29" w:rsidRDefault="005C0E29">
            <w:pPr>
              <w:pStyle w:val="ListBullet"/>
            </w:pPr>
            <w:r>
              <w:t>Modern JavaScript (ES6) including Object Oriented Programing.</w:t>
            </w:r>
          </w:p>
        </w:tc>
        <w:tc>
          <w:tcPr>
            <w:tcW w:w="5400" w:type="dxa"/>
            <w:tcMar>
              <w:top w:w="0" w:type="dxa"/>
              <w:left w:w="360" w:type="dxa"/>
              <w:bottom w:w="0" w:type="dxa"/>
              <w:right w:w="0" w:type="dxa"/>
            </w:tcMar>
            <w:hideMark/>
          </w:tcPr>
          <w:p w14:paraId="573F22B8" w14:textId="77777777" w:rsidR="005C0E29" w:rsidRDefault="005C0E29">
            <w:pPr>
              <w:pStyle w:val="ListBullet"/>
            </w:pPr>
            <w:r>
              <w:t>HTML5, CSS3</w:t>
            </w:r>
            <w:r>
              <w:rPr>
                <w:rtl/>
                <w:lang w:bidi="he-IL"/>
              </w:rPr>
              <w:t xml:space="preserve"> </w:t>
            </w:r>
            <w:r>
              <w:t>and SASS.</w:t>
            </w:r>
          </w:p>
          <w:p w14:paraId="2C23CEED" w14:textId="77777777" w:rsidR="005C0E29" w:rsidRDefault="005C0E29">
            <w:pPr>
              <w:pStyle w:val="ListBullet"/>
            </w:pPr>
            <w:r>
              <w:t>Server-side programming, APIs and REST with Node.js.</w:t>
            </w:r>
          </w:p>
          <w:p w14:paraId="74C62B04" w14:textId="77777777" w:rsidR="005C0E29" w:rsidRDefault="005C0E29">
            <w:pPr>
              <w:pStyle w:val="ListBullet"/>
            </w:pPr>
            <w:r>
              <w:t>MongoDB and MySQL.</w:t>
            </w:r>
          </w:p>
        </w:tc>
      </w:tr>
    </w:tbl>
    <w:p w14:paraId="4AED4BEA" w14:textId="77777777" w:rsidR="00C72881" w:rsidRPr="00EA2CE9" w:rsidRDefault="00C72881" w:rsidP="00C72881">
      <w:pPr>
        <w:pStyle w:val="Heading1"/>
        <w:rPr>
          <w:rFonts w:asciiTheme="minorHAnsi" w:hAnsiTheme="minorHAnsi" w:cstheme="minorHAnsi"/>
          <w:sz w:val="32"/>
        </w:rPr>
      </w:pPr>
      <w:r w:rsidRPr="00EA2CE9">
        <w:rPr>
          <w:rFonts w:asciiTheme="minorHAnsi" w:hAnsiTheme="minorHAnsi" w:cstheme="minorHAnsi"/>
          <w:sz w:val="32"/>
        </w:rPr>
        <w:t>Military Service</w:t>
      </w:r>
    </w:p>
    <w:p w14:paraId="1E8762FD" w14:textId="2541B139" w:rsidR="00C72881" w:rsidRPr="00C72881" w:rsidRDefault="00C72881" w:rsidP="00C72881">
      <w:pPr>
        <w:pStyle w:val="Heading3"/>
        <w:rPr>
          <w:szCs w:val="22"/>
          <w:rtl/>
          <w:lang w:bidi="he-IL"/>
        </w:rPr>
      </w:pPr>
      <w:r>
        <w:rPr>
          <w:szCs w:val="22"/>
        </w:rPr>
        <w:t>2015</w:t>
      </w:r>
      <w:r w:rsidR="00D63E43">
        <w:rPr>
          <w:szCs w:val="22"/>
        </w:rPr>
        <w:t>-2017</w:t>
      </w:r>
      <w:r>
        <w:rPr>
          <w:szCs w:val="22"/>
        </w:rPr>
        <w:t xml:space="preserve"> - </w:t>
      </w:r>
      <w:r>
        <w:rPr>
          <w:rFonts w:cstheme="minorHAnsi"/>
          <w:b w:val="0"/>
          <w:bCs/>
          <w:caps w:val="0"/>
          <w:szCs w:val="22"/>
          <w:shd w:val="clear" w:color="auto" w:fill="FFFFFF"/>
        </w:rPr>
        <w:t xml:space="preserve">IDF, Israeli Air Force </w:t>
      </w:r>
      <w:r>
        <w:rPr>
          <w:rFonts w:cstheme="minorHAnsi"/>
          <w:b w:val="0"/>
          <w:bCs/>
          <w:szCs w:val="22"/>
          <w:shd w:val="clear" w:color="auto" w:fill="FFFFFF"/>
        </w:rPr>
        <w:t xml:space="preserve">- </w:t>
      </w:r>
      <w:r>
        <w:rPr>
          <w:rFonts w:cstheme="minorHAnsi"/>
          <w:b w:val="0"/>
          <w:bCs/>
          <w:caps w:val="0"/>
          <w:szCs w:val="22"/>
          <w:shd w:val="clear" w:color="auto" w:fill="FFFFFF"/>
        </w:rPr>
        <w:t xml:space="preserve">Operations </w:t>
      </w:r>
      <w:r w:rsidR="00962AAC">
        <w:rPr>
          <w:rFonts w:cstheme="minorHAnsi"/>
          <w:b w:val="0"/>
          <w:bCs/>
          <w:caps w:val="0"/>
          <w:szCs w:val="22"/>
          <w:shd w:val="clear" w:color="auto" w:fill="FFFFFF"/>
        </w:rPr>
        <w:t>Officer</w:t>
      </w:r>
      <w:r>
        <w:rPr>
          <w:rFonts w:cstheme="minorHAnsi"/>
          <w:b w:val="0"/>
          <w:bCs/>
          <w:caps w:val="0"/>
          <w:szCs w:val="22"/>
          <w:shd w:val="clear" w:color="auto" w:fill="FFFFFF"/>
        </w:rPr>
        <w:t xml:space="preserve"> </w:t>
      </w:r>
      <w:r>
        <w:rPr>
          <w:rFonts w:cstheme="minorHAnsi"/>
          <w:b w:val="0"/>
          <w:bCs/>
          <w:szCs w:val="22"/>
          <w:shd w:val="clear" w:color="auto" w:fill="FFFFFF"/>
        </w:rPr>
        <w:t xml:space="preserve">- </w:t>
      </w:r>
      <w:r>
        <w:rPr>
          <w:rFonts w:cstheme="minorHAnsi"/>
          <w:b w:val="0"/>
          <w:bCs/>
          <w:caps w:val="0"/>
          <w:szCs w:val="22"/>
          <w:shd w:val="clear" w:color="auto" w:fill="FFFFFF"/>
        </w:rPr>
        <w:t>Sergeant</w:t>
      </w:r>
      <w:r>
        <w:rPr>
          <w:rFonts w:cstheme="minorHAnsi"/>
          <w:b w:val="0"/>
          <w:bCs/>
          <w:szCs w:val="22"/>
          <w:shd w:val="clear" w:color="auto" w:fill="FFFFFF"/>
        </w:rPr>
        <w:t>.</w:t>
      </w:r>
    </w:p>
    <w:p w14:paraId="07204B67" w14:textId="40EEA6F2" w:rsidR="005C0E29" w:rsidRPr="00EA2CE9" w:rsidRDefault="005C0E29" w:rsidP="005C0E29">
      <w:pPr>
        <w:pStyle w:val="Heading1"/>
        <w:rPr>
          <w:rFonts w:asciiTheme="minorHAnsi" w:hAnsiTheme="minorHAnsi" w:cstheme="minorHAnsi"/>
          <w:sz w:val="32"/>
        </w:rPr>
      </w:pPr>
      <w:r w:rsidRPr="00EA2CE9">
        <w:rPr>
          <w:rFonts w:asciiTheme="minorHAnsi" w:hAnsiTheme="minorHAnsi" w:cstheme="minorHAnsi"/>
          <w:sz w:val="32"/>
        </w:rPr>
        <w:t>Languages</w:t>
      </w:r>
    </w:p>
    <w:p w14:paraId="7CF9571A" w14:textId="76D170B7" w:rsidR="005C0E29" w:rsidRDefault="005C0E29" w:rsidP="005C0E29">
      <w:pPr>
        <w:pStyle w:val="ListBullet"/>
      </w:pPr>
      <w:r>
        <w:t xml:space="preserve">English </w:t>
      </w:r>
      <w:r w:rsidR="00DF5EE4">
        <w:rPr>
          <w:lang w:bidi="he-IL"/>
        </w:rPr>
        <w:t xml:space="preserve">- </w:t>
      </w:r>
      <w:r>
        <w:t>Fluent</w:t>
      </w:r>
    </w:p>
    <w:p w14:paraId="49F006EA" w14:textId="1D232CC6" w:rsidR="00B51D1B" w:rsidRPr="005C0E29" w:rsidRDefault="005C0E29" w:rsidP="00D94088">
      <w:pPr>
        <w:pStyle w:val="ListBullet"/>
      </w:pPr>
      <w:r>
        <w:t>Hebrew - Native</w:t>
      </w:r>
    </w:p>
    <w:sectPr w:rsidR="00B51D1B" w:rsidRPr="005C0E29" w:rsidSect="00C155F7">
      <w:footerReference w:type="default" r:id="rId10"/>
      <w:headerReference w:type="first" r:id="rId11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FDF4B" w14:textId="77777777" w:rsidR="005A10FF" w:rsidRDefault="005A10FF" w:rsidP="0068194B">
      <w:r>
        <w:separator/>
      </w:r>
    </w:p>
    <w:p w14:paraId="2DE6288C" w14:textId="77777777" w:rsidR="005A10FF" w:rsidRDefault="005A10FF"/>
    <w:p w14:paraId="71AE56B4" w14:textId="77777777" w:rsidR="005A10FF" w:rsidRDefault="005A10FF"/>
  </w:endnote>
  <w:endnote w:type="continuationSeparator" w:id="0">
    <w:p w14:paraId="04B76551" w14:textId="77777777" w:rsidR="005A10FF" w:rsidRDefault="005A10FF" w:rsidP="0068194B">
      <w:r>
        <w:continuationSeparator/>
      </w:r>
    </w:p>
    <w:p w14:paraId="0AB6929F" w14:textId="77777777" w:rsidR="005A10FF" w:rsidRDefault="005A10FF"/>
    <w:p w14:paraId="19238819" w14:textId="77777777" w:rsidR="005A10FF" w:rsidRDefault="005A10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DBA82" w14:textId="77777777" w:rsidR="005A10FF" w:rsidRDefault="005A10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2C40E" w14:textId="77777777" w:rsidR="005A10FF" w:rsidRDefault="005A10FF" w:rsidP="0068194B">
      <w:r>
        <w:separator/>
      </w:r>
    </w:p>
    <w:p w14:paraId="78483323" w14:textId="77777777" w:rsidR="005A10FF" w:rsidRDefault="005A10FF"/>
    <w:p w14:paraId="04DEAEB1" w14:textId="77777777" w:rsidR="005A10FF" w:rsidRDefault="005A10FF"/>
  </w:footnote>
  <w:footnote w:type="continuationSeparator" w:id="0">
    <w:p w14:paraId="58F01726" w14:textId="77777777" w:rsidR="005A10FF" w:rsidRDefault="005A10FF" w:rsidP="0068194B">
      <w:r>
        <w:continuationSeparator/>
      </w:r>
    </w:p>
    <w:p w14:paraId="0DB4FC3A" w14:textId="77777777" w:rsidR="005A10FF" w:rsidRDefault="005A10FF"/>
    <w:p w14:paraId="733CF45D" w14:textId="77777777" w:rsidR="005A10FF" w:rsidRDefault="005A10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0160A" w14:textId="77777777" w:rsidR="005A10FF" w:rsidRPr="004E01EB" w:rsidRDefault="005A10FF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3AFAF1" wp14:editId="05B9B3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F9F0FE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16DA022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2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3F73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0FF"/>
    <w:rsid w:val="005A1B10"/>
    <w:rsid w:val="005A6850"/>
    <w:rsid w:val="005A7A45"/>
    <w:rsid w:val="005B1B1B"/>
    <w:rsid w:val="005C0E29"/>
    <w:rsid w:val="005C5932"/>
    <w:rsid w:val="005D3CA7"/>
    <w:rsid w:val="005D4CC1"/>
    <w:rsid w:val="005F4B91"/>
    <w:rsid w:val="005F55D2"/>
    <w:rsid w:val="0062312F"/>
    <w:rsid w:val="00625F2C"/>
    <w:rsid w:val="006618E9"/>
    <w:rsid w:val="00663A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65CF"/>
    <w:rsid w:val="00834955"/>
    <w:rsid w:val="00855B59"/>
    <w:rsid w:val="00860461"/>
    <w:rsid w:val="0086487C"/>
    <w:rsid w:val="00870B20"/>
    <w:rsid w:val="008829F8"/>
    <w:rsid w:val="00885897"/>
    <w:rsid w:val="008928DA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AAC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3562"/>
    <w:rsid w:val="00A90546"/>
    <w:rsid w:val="00A93A5D"/>
    <w:rsid w:val="00AB32F8"/>
    <w:rsid w:val="00AB6090"/>
    <w:rsid w:val="00AB610B"/>
    <w:rsid w:val="00AD360E"/>
    <w:rsid w:val="00AD40FB"/>
    <w:rsid w:val="00AD782D"/>
    <w:rsid w:val="00AE7650"/>
    <w:rsid w:val="00B10EBE"/>
    <w:rsid w:val="00B236F1"/>
    <w:rsid w:val="00B43DB6"/>
    <w:rsid w:val="00B50F99"/>
    <w:rsid w:val="00B51D1B"/>
    <w:rsid w:val="00B540F4"/>
    <w:rsid w:val="00B60FD0"/>
    <w:rsid w:val="00B622DF"/>
    <w:rsid w:val="00B6332A"/>
    <w:rsid w:val="00B81760"/>
    <w:rsid w:val="00B84098"/>
    <w:rsid w:val="00B8494C"/>
    <w:rsid w:val="00BA1546"/>
    <w:rsid w:val="00BB4E51"/>
    <w:rsid w:val="00BD431F"/>
    <w:rsid w:val="00BE423E"/>
    <w:rsid w:val="00BF61AC"/>
    <w:rsid w:val="00C155F7"/>
    <w:rsid w:val="00C4052C"/>
    <w:rsid w:val="00C47FA6"/>
    <w:rsid w:val="00C57FC6"/>
    <w:rsid w:val="00C66A7D"/>
    <w:rsid w:val="00C72881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3B85"/>
    <w:rsid w:val="00D243A9"/>
    <w:rsid w:val="00D305E5"/>
    <w:rsid w:val="00D37CD3"/>
    <w:rsid w:val="00D63E43"/>
    <w:rsid w:val="00D66A52"/>
    <w:rsid w:val="00D66EFA"/>
    <w:rsid w:val="00D72A2D"/>
    <w:rsid w:val="00D9408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5EE4"/>
    <w:rsid w:val="00E01923"/>
    <w:rsid w:val="00E14498"/>
    <w:rsid w:val="00E2397A"/>
    <w:rsid w:val="00E254DB"/>
    <w:rsid w:val="00E300FC"/>
    <w:rsid w:val="00E362DB"/>
    <w:rsid w:val="00E55EBC"/>
    <w:rsid w:val="00E5632B"/>
    <w:rsid w:val="00E70240"/>
    <w:rsid w:val="00E71E6B"/>
    <w:rsid w:val="00E81CC5"/>
    <w:rsid w:val="00E85A87"/>
    <w:rsid w:val="00E85B4A"/>
    <w:rsid w:val="00E9528E"/>
    <w:rsid w:val="00EA2CE9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0DA7AA5"/>
  <w15:chartTrackingRefBased/>
  <w15:docId w15:val="{300C7DDA-7401-4870-BE2D-804EE8E6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4052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054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  <w:lang w:val="en-IL" w:eastAsia="en-IL" w:bidi="he-I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0546"/>
    <w:rPr>
      <w:rFonts w:ascii="Arial" w:eastAsia="Times New Roman" w:hAnsi="Arial" w:cs="Arial"/>
      <w:vanish/>
      <w:color w:val="auto"/>
      <w:sz w:val="16"/>
      <w:szCs w:val="16"/>
      <w:lang w:val="en-IL" w:eastAsia="en-IL" w:bidi="he-IL"/>
    </w:rPr>
  </w:style>
  <w:style w:type="character" w:customStyle="1" w:styleId="vanity-namedomain">
    <w:name w:val="vanity-name__domain"/>
    <w:basedOn w:val="DefaultParagraphFont"/>
    <w:rsid w:val="00A90546"/>
  </w:style>
  <w:style w:type="character" w:customStyle="1" w:styleId="vanity-namedisplay-name">
    <w:name w:val="vanity-name__display-name"/>
    <w:basedOn w:val="DefaultParagraphFont"/>
    <w:rsid w:val="00A905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054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  <w:lang w:val="en-IL" w:eastAsia="en-IL" w:bidi="he-IL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0546"/>
    <w:rPr>
      <w:rFonts w:ascii="Arial" w:eastAsia="Times New Roman" w:hAnsi="Arial" w:cs="Arial"/>
      <w:vanish/>
      <w:color w:val="auto"/>
      <w:sz w:val="16"/>
      <w:szCs w:val="16"/>
      <w:lang w:val="en-IL" w:eastAsia="en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valBeitOn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linkedin.com/in/yuval-beit-on-2046061b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earetasku.herokuapp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as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FBC73F234A4F2AA5BC340D6CD23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17AB4-3C44-46F5-A10D-703DB4DAD25D}"/>
      </w:docPartPr>
      <w:docPartBody>
        <w:p w:rsidR="001A13CB" w:rsidRDefault="000A04F0" w:rsidP="000A04F0">
          <w:pPr>
            <w:pStyle w:val="1AFBC73F234A4F2AA5BC340D6CD237A2"/>
          </w:pPr>
          <w:r>
            <w:t>·</w:t>
          </w:r>
        </w:p>
      </w:docPartBody>
    </w:docPart>
    <w:docPart>
      <w:docPartPr>
        <w:name w:val="D0EBCABDB688489A862BB99232CE5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A1F69-B085-4DE0-8F40-94DCC82EC9F6}"/>
      </w:docPartPr>
      <w:docPartBody>
        <w:p w:rsidR="001A13CB" w:rsidRDefault="000A04F0" w:rsidP="000A04F0">
          <w:pPr>
            <w:pStyle w:val="D0EBCABDB688489A862BB99232CE5CA0"/>
          </w:pPr>
          <w:r>
            <w:t>·</w:t>
          </w:r>
        </w:p>
      </w:docPartBody>
    </w:docPart>
    <w:docPart>
      <w:docPartPr>
        <w:name w:val="AB6B6F369CDF42D4AC93FAC04F3E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AC1A7-A947-49AC-9BCF-B3A0D8F4CCCC}"/>
      </w:docPartPr>
      <w:docPartBody>
        <w:p w:rsidR="001A13CB" w:rsidRDefault="000A04F0" w:rsidP="000A04F0">
          <w:pPr>
            <w:pStyle w:val="AB6B6F369CDF42D4AC93FAC04F3E2AEA"/>
          </w:pPr>
          <w:r>
            <w:t>·</w:t>
          </w:r>
        </w:p>
      </w:docPartBody>
    </w:docPart>
    <w:docPart>
      <w:docPartPr>
        <w:name w:val="295EC301361846CBA67CF0679A33A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A37CC-CB9B-45B1-9D8B-55AA9B8A28DE}"/>
      </w:docPartPr>
      <w:docPartBody>
        <w:p w:rsidR="001A13CB" w:rsidRDefault="000A04F0" w:rsidP="000A04F0">
          <w:pPr>
            <w:pStyle w:val="295EC301361846CBA67CF0679A33A207"/>
          </w:pPr>
          <w:r>
            <w:t>Experience</w:t>
          </w:r>
        </w:p>
      </w:docPartBody>
    </w:docPart>
    <w:docPart>
      <w:docPartPr>
        <w:name w:val="F5078B10655D44E6895E55000F342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39330-6D4D-462A-A923-98A386126756}"/>
      </w:docPartPr>
      <w:docPartBody>
        <w:p w:rsidR="001A13CB" w:rsidRDefault="000A04F0" w:rsidP="000A04F0">
          <w:pPr>
            <w:pStyle w:val="F5078B10655D44E6895E55000F342FDC"/>
          </w:pPr>
          <w:r>
            <w:t>Education</w:t>
          </w:r>
        </w:p>
      </w:docPartBody>
    </w:docPart>
    <w:docPart>
      <w:docPartPr>
        <w:name w:val="39B6D1927201487A8D38E79B11B60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EF31B-A15F-406B-9D0B-59DDC29EBF87}"/>
      </w:docPartPr>
      <w:docPartBody>
        <w:p w:rsidR="001A13CB" w:rsidRDefault="000A04F0" w:rsidP="000A04F0">
          <w:pPr>
            <w:pStyle w:val="39B6D1927201487A8D38E79B11B60279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A9"/>
    <w:rsid w:val="000A04F0"/>
    <w:rsid w:val="001A13CB"/>
    <w:rsid w:val="002236A9"/>
    <w:rsid w:val="002854EF"/>
    <w:rsid w:val="00780C5B"/>
    <w:rsid w:val="00A47DA7"/>
    <w:rsid w:val="00C1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FBC73F234A4F2AA5BC340D6CD237A2">
    <w:name w:val="1AFBC73F234A4F2AA5BC340D6CD237A2"/>
    <w:rsid w:val="000A04F0"/>
    <w:rPr>
      <w:lang w:val="en-IL" w:eastAsia="en-IL"/>
    </w:rPr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0EBCABDB688489A862BB99232CE5CA0">
    <w:name w:val="D0EBCABDB688489A862BB99232CE5CA0"/>
    <w:rsid w:val="000A04F0"/>
    <w:rPr>
      <w:lang w:val="en-IL" w:eastAsia="en-IL"/>
    </w:rPr>
  </w:style>
  <w:style w:type="paragraph" w:customStyle="1" w:styleId="AB6B6F369CDF42D4AC93FAC04F3E2AEA">
    <w:name w:val="AB6B6F369CDF42D4AC93FAC04F3E2AEA"/>
    <w:rsid w:val="000A04F0"/>
    <w:rPr>
      <w:lang w:val="en-IL" w:eastAsia="en-IL"/>
    </w:rPr>
  </w:style>
  <w:style w:type="paragraph" w:customStyle="1" w:styleId="295EC301361846CBA67CF0679A33A207">
    <w:name w:val="295EC301361846CBA67CF0679A33A207"/>
    <w:rsid w:val="000A04F0"/>
    <w:rPr>
      <w:lang w:val="en-IL" w:eastAsia="en-IL"/>
    </w:rPr>
  </w:style>
  <w:style w:type="paragraph" w:customStyle="1" w:styleId="F5078B10655D44E6895E55000F342FDC">
    <w:name w:val="F5078B10655D44E6895E55000F342FDC"/>
    <w:rsid w:val="000A04F0"/>
    <w:rPr>
      <w:lang w:val="en-IL" w:eastAsia="en-IL"/>
    </w:rPr>
  </w:style>
  <w:style w:type="paragraph" w:customStyle="1" w:styleId="39B6D1927201487A8D38E79B11B60279">
    <w:name w:val="39B6D1927201487A8D38E79B11B60279"/>
    <w:rsid w:val="000A04F0"/>
    <w:rPr>
      <w:lang w:val="en-IL" w:eastAsia="en-IL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5969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Michaelovitz</dc:creator>
  <cp:keywords/>
  <dc:description/>
  <cp:lastModifiedBy>Bat Chen Beit On</cp:lastModifiedBy>
  <cp:revision>17</cp:revision>
  <dcterms:created xsi:type="dcterms:W3CDTF">2021-01-04T12:31:00Z</dcterms:created>
  <dcterms:modified xsi:type="dcterms:W3CDTF">2021-03-08T12:10:00Z</dcterms:modified>
  <cp:category/>
</cp:coreProperties>
</file>